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1281DD62" w:rsidR="00692703" w:rsidRPr="003D7AB8" w:rsidRDefault="00A92342" w:rsidP="00913946">
            <w:pPr>
              <w:pStyle w:val="Title"/>
              <w:rPr>
                <w:sz w:val="72"/>
                <w:szCs w:val="72"/>
              </w:rPr>
            </w:pPr>
            <w:r>
              <w:rPr>
                <w:rStyle w:val="IntenseEmphasis"/>
              </w:rPr>
              <w:t>Kate Ahrens</w:t>
            </w:r>
          </w:p>
          <w:p w14:paraId="5AB938B7" w14:textId="757BDEE4" w:rsidR="00A92342" w:rsidRDefault="00A821B5" w:rsidP="00006696">
            <w:pPr>
              <w:pStyle w:val="ContactInfoEmphasis"/>
              <w:ind w:left="2880"/>
              <w:contextualSpacing w:val="0"/>
              <w:jc w:val="left"/>
            </w:pPr>
            <w:r w:rsidRPr="00D457BD">
              <w:rPr>
                <w:b w:val="0"/>
                <w:bCs/>
                <w:sz w:val="24"/>
                <w:szCs w:val="24"/>
              </w:rPr>
              <w:t xml:space="preserve">Email: </w:t>
            </w:r>
            <w:hyperlink r:id="rId8" w:history="1">
              <w:r w:rsidR="00A92342" w:rsidRPr="00526232">
                <w:rPr>
                  <w:rStyle w:val="Hyperlink"/>
                  <w:b w:val="0"/>
                  <w:bCs/>
                  <w:sz w:val="24"/>
                  <w:szCs w:val="24"/>
                </w:rPr>
                <w:t>k</w:t>
              </w:r>
              <w:r w:rsidR="00A92342" w:rsidRPr="00526232">
                <w:rPr>
                  <w:rStyle w:val="Hyperlink"/>
                  <w:bCs/>
                  <w:sz w:val="24"/>
                  <w:szCs w:val="24"/>
                </w:rPr>
                <w:t>atherine.ahrens@</w:t>
              </w:r>
              <w:r w:rsidR="00A92342" w:rsidRPr="00526232">
                <w:rPr>
                  <w:rStyle w:val="Hyperlink"/>
                  <w:b w:val="0"/>
                  <w:bCs/>
                  <w:sz w:val="24"/>
                  <w:szCs w:val="24"/>
                </w:rPr>
                <w:t>gmail.com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</w:r>
            <w:r w:rsidRPr="00D457BD">
              <w:rPr>
                <w:b w:val="0"/>
                <w:bCs/>
                <w:sz w:val="24"/>
                <w:szCs w:val="24"/>
              </w:rPr>
              <w:t xml:space="preserve">Portfolio: </w:t>
            </w:r>
            <w:hyperlink r:id="rId9" w:history="1">
              <w:r w:rsidR="00A92342" w:rsidRPr="00526232">
                <w:rPr>
                  <w:rStyle w:val="Hyperlink"/>
                </w:rPr>
                <w:t>https://moscocious.github.io/PortfolioProject/</w:t>
              </w:r>
            </w:hyperlink>
          </w:p>
          <w:p w14:paraId="566D57BA" w14:textId="7DD82A8F" w:rsidR="003E4CB4" w:rsidRPr="00D457BD" w:rsidRDefault="003E4CB4" w:rsidP="00006696">
            <w:pPr>
              <w:pStyle w:val="ContactInfoEmphasis"/>
              <w:ind w:left="2880"/>
              <w:contextualSpacing w:val="0"/>
              <w:jc w:val="left"/>
              <w:rPr>
                <w:b w:val="0"/>
                <w:bCs/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>GitHub</w:t>
            </w:r>
            <w:r w:rsidR="00A821B5" w:rsidRPr="00D457BD">
              <w:rPr>
                <w:b w:val="0"/>
                <w:bCs/>
                <w:sz w:val="24"/>
                <w:szCs w:val="24"/>
              </w:rPr>
              <w:t xml:space="preserve">: </w:t>
            </w:r>
            <w:hyperlink r:id="rId10" w:history="1">
              <w:r w:rsidR="00A92342" w:rsidRPr="00526232">
                <w:rPr>
                  <w:rStyle w:val="Hyperlink"/>
                  <w:b w:val="0"/>
                  <w:bCs/>
                  <w:sz w:val="24"/>
                  <w:szCs w:val="24"/>
                </w:rPr>
                <w:t>www.github.com/Moscocious</w:t>
              </w:r>
            </w:hyperlink>
          </w:p>
          <w:p w14:paraId="3BCB69FD" w14:textId="135A337E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LinkedIn: </w:t>
            </w:r>
            <w:hyperlink r:id="rId11" w:history="1">
              <w:r w:rsidR="005247BA" w:rsidRPr="00B120DD">
                <w:rPr>
                  <w:rStyle w:val="Hyperlink"/>
                  <w:b w:val="0"/>
                  <w:bCs/>
                  <w:sz w:val="24"/>
                  <w:szCs w:val="24"/>
                </w:rPr>
                <w:t>www.linkedin.com/in/</w:t>
              </w:r>
              <w:r w:rsidR="00A92342" w:rsidRPr="00A92342">
                <w:rPr>
                  <w:rStyle w:val="Hyperlink"/>
                  <w:b w:val="0"/>
                  <w:bCs/>
                  <w:sz w:val="24"/>
                  <w:szCs w:val="24"/>
                </w:rPr>
                <w:t>kate-ahrens-joliet/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03292A40" w:rsidR="002029B6" w:rsidRPr="003D7AB8" w:rsidRDefault="005247BA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@@@Two or three sentences consistent with your personal brand@@@</w:t>
            </w: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19F8EFB6" w:rsidR="00627CC4" w:rsidRPr="003D7AB8" w:rsidRDefault="005247BA" w:rsidP="00627CC4">
            <w:pPr>
              <w:pStyle w:val="Heading3"/>
              <w:contextualSpacing w:val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="00627CC4" w:rsidRPr="003D7AB8">
              <w:rPr>
                <w:sz w:val="24"/>
                <w:szCs w:val="28"/>
              </w:rPr>
              <w:t xml:space="preserve">: </w:t>
            </w:r>
            <w:hyperlink r:id="rId12" w:history="1">
              <w:r w:rsidR="00627CC4"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627CC4" w:rsidRPr="003D7AB8">
              <w:rPr>
                <w:sz w:val="24"/>
                <w:szCs w:val="28"/>
              </w:rPr>
              <w:t xml:space="preserve"> | </w:t>
            </w:r>
            <w:hyperlink r:id="rId13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AAA4907" w14:textId="7038C4DE" w:rsidR="00627CC4" w:rsidRDefault="005247BA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6F90AD00" w14:textId="40882F63" w:rsidR="00627CC4" w:rsidRDefault="00627CC4" w:rsidP="00801D8C">
            <w:pPr>
              <w:pStyle w:val="Heading3"/>
              <w:contextualSpacing w:val="0"/>
              <w:rPr>
                <w:sz w:val="24"/>
                <w:szCs w:val="28"/>
              </w:rPr>
            </w:pPr>
          </w:p>
          <w:p w14:paraId="3C0DB191" w14:textId="6D8D3E1B" w:rsidR="00D6407E" w:rsidRPr="00D6407E" w:rsidRDefault="005247BA" w:rsidP="00D6407E">
            <w:pPr>
              <w:pStyle w:val="Heading3"/>
              <w:contextualSpacing w:val="0"/>
              <w:rPr>
                <w:color w:val="2C5C85" w:themeColor="hyperlink"/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D6407E" w:rsidRPr="003D7AB8">
              <w:rPr>
                <w:sz w:val="24"/>
                <w:szCs w:val="28"/>
              </w:rPr>
              <w:t xml:space="preserve"> </w:t>
            </w:r>
            <w:hyperlink r:id="rId14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D6407E" w:rsidRPr="003D7AB8">
              <w:rPr>
                <w:sz w:val="24"/>
                <w:szCs w:val="28"/>
              </w:rPr>
              <w:t xml:space="preserve"> | </w:t>
            </w:r>
            <w:hyperlink r:id="rId15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1871A5F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438ECBA5" w14:textId="77777777" w:rsidR="00D6407E" w:rsidRDefault="00D6407E" w:rsidP="00801D8C">
            <w:pPr>
              <w:pStyle w:val="Heading3"/>
              <w:contextualSpacing w:val="0"/>
              <w:rPr>
                <w:sz w:val="24"/>
                <w:szCs w:val="28"/>
              </w:rPr>
            </w:pPr>
          </w:p>
          <w:p w14:paraId="4EDCC1B1" w14:textId="0284A7EE" w:rsidR="001D0BF1" w:rsidRPr="003D7AB8" w:rsidRDefault="005247BA" w:rsidP="00801D8C">
            <w:pPr>
              <w:pStyle w:val="Heading3"/>
              <w:contextualSpacing w:val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>:</w:t>
            </w:r>
            <w:r w:rsidR="00C3119B" w:rsidRPr="003D7AB8">
              <w:rPr>
                <w:sz w:val="24"/>
                <w:szCs w:val="28"/>
              </w:rPr>
              <w:t xml:space="preserve">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C3119B" w:rsidRPr="003D7AB8">
              <w:rPr>
                <w:sz w:val="24"/>
                <w:szCs w:val="28"/>
              </w:rPr>
              <w:t xml:space="preserve"> |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670B9AA2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2C111037" w:rsidR="00583B77" w:rsidRPr="003D7AB8" w:rsidRDefault="005247BA" w:rsidP="00583B77">
            <w:pPr>
              <w:pStyle w:val="Heading3"/>
              <w:contextualSpacing w:val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@@@Project Title@@@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="00583B77" w:rsidRPr="003D7AB8">
              <w:rPr>
                <w:sz w:val="24"/>
                <w:szCs w:val="28"/>
              </w:rPr>
              <w:t xml:space="preserve"> | </w:t>
            </w:r>
            <w:hyperlink r:id="rId19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33816E3" w14:textId="77777777" w:rsidR="005247BA" w:rsidRDefault="005247BA" w:rsidP="005247BA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@@@One or two sentences about learning outcomes@@@</w:t>
            </w:r>
          </w:p>
          <w:p w14:paraId="05FF7B45" w14:textId="1CC5DE95" w:rsidR="00627CC4" w:rsidRPr="003D7AB8" w:rsidRDefault="00627CC4" w:rsidP="001D0BF1">
            <w:pPr>
              <w:contextualSpacing w:val="0"/>
              <w:rPr>
                <w:sz w:val="24"/>
                <w:szCs w:val="24"/>
              </w:rPr>
            </w:pP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3D9B48C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  <w:r w:rsidR="004F4389">
        <w:rPr>
          <w:sz w:val="32"/>
          <w:szCs w:val="36"/>
        </w:rPr>
        <w:t xml:space="preserve"> Used in projects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588"/>
        <w:gridCol w:w="2038"/>
        <w:gridCol w:w="4892"/>
      </w:tblGrid>
      <w:tr w:rsidR="004624D1" w:rsidRPr="003D7AB8" w14:paraId="2A4A31CD" w14:textId="77777777" w:rsidTr="00D6407E">
        <w:trPr>
          <w:trHeight w:val="94"/>
        </w:trPr>
        <w:tc>
          <w:tcPr>
            <w:tcW w:w="2490" w:type="dxa"/>
            <w:gridSpan w:val="2"/>
          </w:tcPr>
          <w:p w14:paraId="1C21D8AC" w14:textId="297A86BE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</w:t>
            </w:r>
          </w:p>
          <w:p w14:paraId="5981FABA" w14:textId="515EA484" w:rsidR="004624D1" w:rsidRPr="003D7AB8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038" w:type="dxa"/>
          </w:tcPr>
          <w:p w14:paraId="6A7C8CE8" w14:textId="4A124954" w:rsidR="004624D1" w:rsidRPr="00251193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47368A3B" w14:textId="20206783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1261CD22" w14:textId="7F6F8EE6" w:rsidR="004624D1" w:rsidRDefault="004624D1" w:rsidP="00B306C5">
            <w:pPr>
              <w:pStyle w:val="ListBullet"/>
            </w:pPr>
            <w:r>
              <w:t>Git/</w:t>
            </w:r>
            <w:r w:rsidR="004071A0">
              <w:t xml:space="preserve"> </w:t>
            </w:r>
            <w:r>
              <w:t>GitBash</w:t>
            </w:r>
          </w:p>
          <w:p w14:paraId="4D0740B5" w14:textId="18B0F3A9" w:rsidR="004624D1" w:rsidRPr="003D7AB8" w:rsidRDefault="004071A0" w:rsidP="00B306C5">
            <w:pPr>
              <w:pStyle w:val="ListBullet"/>
            </w:pPr>
            <w:r>
              <w:t>Visual Studio Code</w:t>
            </w:r>
          </w:p>
        </w:tc>
      </w:tr>
      <w:tr w:rsidR="004624D1" w:rsidRPr="003D7AB8" w14:paraId="7E72FC51" w14:textId="77777777" w:rsidTr="00D6407E">
        <w:trPr>
          <w:trHeight w:val="100"/>
        </w:trPr>
        <w:tc>
          <w:tcPr>
            <w:tcW w:w="2490" w:type="dxa"/>
            <w:gridSpan w:val="2"/>
          </w:tcPr>
          <w:p w14:paraId="7B655B56" w14:textId="1FEA3759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7A6DF896" w14:textId="68E9AEAD" w:rsidR="004624D1" w:rsidRPr="00BB3D50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2038" w:type="dxa"/>
          </w:tcPr>
          <w:p w14:paraId="67E6868E" w14:textId="4794CFA8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11C4DD5D" w14:textId="75A7A9AD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486D0237" w14:textId="44910BA8" w:rsidR="004624D1" w:rsidRDefault="004071A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GitHub</w:t>
            </w:r>
          </w:p>
          <w:p w14:paraId="18FAD21F" w14:textId="1DCA113F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  <w:tr w:rsidR="004624D1" w:rsidRPr="003D7AB8" w14:paraId="2D39265F" w14:textId="77777777" w:rsidTr="00251193">
        <w:trPr>
          <w:trHeight w:val="123"/>
        </w:trPr>
        <w:tc>
          <w:tcPr>
            <w:tcW w:w="1902" w:type="dxa"/>
          </w:tcPr>
          <w:p w14:paraId="1C46A584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09875065" w:rsidR="001D0BF1" w:rsidRPr="003D7AB8" w:rsidRDefault="004071A0" w:rsidP="001D0BF1">
            <w:pPr>
              <w:pStyle w:val="Heading2"/>
              <w:contextualSpacing w:val="0"/>
              <w:rPr>
                <w:sz w:val="28"/>
                <w:szCs w:val="28"/>
              </w:rPr>
            </w:pPr>
            <w:r w:rsidRPr="004071A0">
              <w:rPr>
                <w:sz w:val="28"/>
                <w:szCs w:val="28"/>
              </w:rPr>
              <w:t xml:space="preserve">@@@DEGREE@@@, </w:t>
            </w:r>
            <w:r w:rsidR="001D0BF1" w:rsidRPr="003D7AB8">
              <w:rPr>
                <w:sz w:val="28"/>
                <w:szCs w:val="28"/>
              </w:rPr>
              <w:t xml:space="preserve"> </w:t>
            </w:r>
            <w:r w:rsidRPr="004071A0">
              <w:rPr>
                <w:rStyle w:val="SubtleReference"/>
              </w:rPr>
              <w:t>@@@UNIVERSITY@@@</w:t>
            </w:r>
          </w:p>
          <w:p w14:paraId="48613E7D" w14:textId="67279B53" w:rsidR="00583B77" w:rsidRPr="003D7AB8" w:rsidRDefault="004071A0" w:rsidP="007538DC">
            <w:pPr>
              <w:contextualSpacing w:val="0"/>
              <w:rPr>
                <w:sz w:val="24"/>
                <w:szCs w:val="24"/>
              </w:rPr>
            </w:pPr>
            <w:proofErr w:type="gramStart"/>
            <w:r w:rsidRPr="004071A0">
              <w:rPr>
                <w:sz w:val="24"/>
                <w:szCs w:val="24"/>
              </w:rPr>
              <w:t>@@@One</w:t>
            </w:r>
            <w:proofErr w:type="gramEnd"/>
            <w:r w:rsidRPr="004071A0">
              <w:rPr>
                <w:sz w:val="24"/>
                <w:szCs w:val="24"/>
              </w:rPr>
              <w:t xml:space="preserve"> other cool fact/</w:t>
            </w:r>
            <w:proofErr w:type="spellStart"/>
            <w:r w:rsidRPr="004071A0">
              <w:rPr>
                <w:sz w:val="24"/>
                <w:szCs w:val="24"/>
              </w:rPr>
              <w:t>gpa</w:t>
            </w:r>
            <w:proofErr w:type="spellEnd"/>
            <w:r w:rsidRPr="004071A0">
              <w:rPr>
                <w:sz w:val="24"/>
                <w:szCs w:val="24"/>
              </w:rPr>
              <w:t>/honors/activity/club@@@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08816F27" w:rsidR="00F61DF9" w:rsidRPr="003D7AB8" w:rsidRDefault="004071A0" w:rsidP="00F61DF9">
            <w:pPr>
              <w:pStyle w:val="Heading2"/>
              <w:contextualSpacing w:val="0"/>
              <w:rPr>
                <w:sz w:val="28"/>
                <w:szCs w:val="28"/>
              </w:rPr>
            </w:pPr>
            <w:r w:rsidRPr="004071A0">
              <w:rPr>
                <w:sz w:val="28"/>
                <w:szCs w:val="28"/>
              </w:rPr>
              <w:lastRenderedPageBreak/>
              <w:t xml:space="preserve">@@@RELEVANT CLASS@@@, </w:t>
            </w:r>
            <w:r w:rsidR="00F61DF9" w:rsidRPr="003D7AB8">
              <w:rPr>
                <w:sz w:val="28"/>
                <w:szCs w:val="28"/>
              </w:rPr>
              <w:t xml:space="preserve"> </w:t>
            </w:r>
            <w:r w:rsidRPr="004071A0">
              <w:rPr>
                <w:rStyle w:val="SubtleReference"/>
              </w:rPr>
              <w:t>@@@DETAIL@@@</w:t>
            </w:r>
          </w:p>
          <w:p w14:paraId="5A9AB136" w14:textId="298BCE9D" w:rsidR="00583B77" w:rsidRPr="003D7AB8" w:rsidRDefault="004071A0" w:rsidP="00F61DF9">
            <w:p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@@@Learning outcomes@@@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62057521" w:rsidR="00583B77" w:rsidRDefault="004071A0" w:rsidP="00F61DF9">
            <w:pPr>
              <w:pStyle w:val="Heading2"/>
              <w:rPr>
                <w:rStyle w:val="SubtleReference"/>
              </w:rPr>
            </w:pPr>
            <w:r w:rsidRPr="004071A0">
              <w:rPr>
                <w:sz w:val="28"/>
                <w:szCs w:val="28"/>
              </w:rPr>
              <w:t>@@@RELEVANT CLASS@@@,</w:t>
            </w:r>
            <w:r w:rsidRPr="003D7AB8">
              <w:rPr>
                <w:sz w:val="28"/>
                <w:szCs w:val="28"/>
              </w:rPr>
              <w:t xml:space="preserve"> </w:t>
            </w:r>
            <w:r w:rsidR="00583B77" w:rsidRPr="003D7AB8">
              <w:rPr>
                <w:sz w:val="28"/>
                <w:szCs w:val="28"/>
              </w:rPr>
              <w:t xml:space="preserve"> </w:t>
            </w:r>
            <w:r w:rsidRPr="004071A0">
              <w:rPr>
                <w:rStyle w:val="SubtleReference"/>
              </w:rPr>
              <w:t>@@@DETAIL@@@</w:t>
            </w:r>
          </w:p>
          <w:p w14:paraId="397A36BD" w14:textId="00FF9646" w:rsidR="004624D1" w:rsidRPr="004624D1" w:rsidRDefault="004071A0" w:rsidP="00F61DF9">
            <w:pPr>
              <w:pStyle w:val="Heading2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04071A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@@@Learning outcomes@@@</w:t>
            </w: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0FE4CA6B" w14:textId="2EFE3EEB" w:rsidR="00B22D5A" w:rsidRPr="00B22D5A" w:rsidRDefault="004071A0" w:rsidP="001E49F6">
            <w:pPr>
              <w:pStyle w:val="Heading3"/>
              <w:contextualSpacing w:val="0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0C88EB50" w14:textId="441F214B" w:rsidR="004071A0" w:rsidRDefault="004071A0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6F4EBA99" w14:textId="77777777" w:rsidR="004071A0" w:rsidRDefault="004071A0" w:rsidP="002A588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531743EA" w14:textId="3A59669C" w:rsidR="00B22D5A" w:rsidRDefault="004071A0" w:rsidP="002A5883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12C23F39" w14:textId="77777777" w:rsidR="004071A0" w:rsidRPr="004071A0" w:rsidRDefault="004071A0" w:rsidP="004071A0">
            <w:pPr>
              <w:rPr>
                <w:sz w:val="24"/>
                <w:szCs w:val="24"/>
              </w:rPr>
            </w:pPr>
          </w:p>
          <w:p w14:paraId="226F6009" w14:textId="77777777" w:rsidR="004071A0" w:rsidRPr="00B22D5A" w:rsidRDefault="004071A0" w:rsidP="004071A0">
            <w:pPr>
              <w:pStyle w:val="Heading3"/>
              <w:contextualSpacing w:val="0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25C3F3F1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697220A4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741C2C49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7DE1FA3F" w14:textId="1136886B" w:rsidR="00BB3D50" w:rsidRPr="004071A0" w:rsidRDefault="00BB3D50" w:rsidP="004071A0">
            <w:p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 xml:space="preserve">  </w:t>
            </w:r>
          </w:p>
          <w:p w14:paraId="6D9C2154" w14:textId="77777777" w:rsidR="004071A0" w:rsidRPr="00B22D5A" w:rsidRDefault="004071A0" w:rsidP="004071A0">
            <w:pPr>
              <w:pStyle w:val="Heading3"/>
              <w:contextualSpacing w:val="0"/>
              <w:rPr>
                <w:rStyle w:val="Hyperlink"/>
                <w:u w:val="none"/>
              </w:rPr>
            </w:pPr>
            <w:r w:rsidRPr="004071A0">
              <w:rPr>
                <w:sz w:val="24"/>
                <w:szCs w:val="28"/>
              </w:rPr>
              <w:t xml:space="preserve">@@@COMPANY@@@ (@@@start@@@ – @@@stop@@@): </w:t>
            </w:r>
            <w:r w:rsidRPr="004071A0">
              <w:rPr>
                <w:rStyle w:val="Hyperlink"/>
                <w:color w:val="1D824C" w:themeColor="accent1"/>
                <w:sz w:val="24"/>
                <w:u w:val="none"/>
              </w:rPr>
              <w:t xml:space="preserve"> @@@JOB TITLE@@@</w:t>
            </w:r>
          </w:p>
          <w:p w14:paraId="19B78855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</w:t>
            </w:r>
            <w:r>
              <w:rPr>
                <w:sz w:val="24"/>
                <w:szCs w:val="24"/>
              </w:rPr>
              <w:t>@</w:t>
            </w:r>
          </w:p>
          <w:p w14:paraId="30F5DF40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638260D5" w14:textId="77777777" w:rsidR="004071A0" w:rsidRDefault="004071A0" w:rsidP="004071A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4071A0">
              <w:rPr>
                <w:sz w:val="24"/>
                <w:szCs w:val="24"/>
              </w:rPr>
              <w:t>@@@duty/accomplishment/relevant skill@@@</w:t>
            </w:r>
          </w:p>
          <w:p w14:paraId="5953F210" w14:textId="7B89B971" w:rsidR="00531DBC" w:rsidRP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20"/>
      <w:headerReference w:type="first" r:id="rId2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16D81" w14:textId="77777777" w:rsidR="00A73B38" w:rsidRDefault="00A73B38" w:rsidP="0068194B">
      <w:r>
        <w:separator/>
      </w:r>
    </w:p>
    <w:p w14:paraId="2CC2ADA1" w14:textId="77777777" w:rsidR="00A73B38" w:rsidRDefault="00A73B38"/>
    <w:p w14:paraId="438BC311" w14:textId="77777777" w:rsidR="00A73B38" w:rsidRDefault="00A73B38"/>
  </w:endnote>
  <w:endnote w:type="continuationSeparator" w:id="0">
    <w:p w14:paraId="6F9EBB8D" w14:textId="77777777" w:rsidR="00A73B38" w:rsidRDefault="00A73B38" w:rsidP="0068194B">
      <w:r>
        <w:continuationSeparator/>
      </w:r>
    </w:p>
    <w:p w14:paraId="378E003E" w14:textId="77777777" w:rsidR="00A73B38" w:rsidRDefault="00A73B38"/>
    <w:p w14:paraId="5DAC1347" w14:textId="77777777" w:rsidR="00A73B38" w:rsidRDefault="00A73B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7E93D" w14:textId="77777777" w:rsidR="00A73B38" w:rsidRDefault="00A73B38" w:rsidP="0068194B">
      <w:r>
        <w:separator/>
      </w:r>
    </w:p>
    <w:p w14:paraId="735B8866" w14:textId="77777777" w:rsidR="00A73B38" w:rsidRDefault="00A73B38"/>
    <w:p w14:paraId="198C9696" w14:textId="77777777" w:rsidR="00A73B38" w:rsidRDefault="00A73B38"/>
  </w:footnote>
  <w:footnote w:type="continuationSeparator" w:id="0">
    <w:p w14:paraId="747F127C" w14:textId="77777777" w:rsidR="00A73B38" w:rsidRDefault="00A73B38" w:rsidP="0068194B">
      <w:r>
        <w:continuationSeparator/>
      </w:r>
    </w:p>
    <w:p w14:paraId="49F52398" w14:textId="77777777" w:rsidR="00A73B38" w:rsidRDefault="00A73B38"/>
    <w:p w14:paraId="5C63647F" w14:textId="77777777" w:rsidR="00A73B38" w:rsidRDefault="00A73B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90615554">
    <w:abstractNumId w:val="9"/>
  </w:num>
  <w:num w:numId="2" w16cid:durableId="1349940505">
    <w:abstractNumId w:val="8"/>
  </w:num>
  <w:num w:numId="3" w16cid:durableId="1129275151">
    <w:abstractNumId w:val="7"/>
  </w:num>
  <w:num w:numId="4" w16cid:durableId="828716473">
    <w:abstractNumId w:val="6"/>
  </w:num>
  <w:num w:numId="5" w16cid:durableId="1156455087">
    <w:abstractNumId w:val="11"/>
  </w:num>
  <w:num w:numId="6" w16cid:durableId="1631860438">
    <w:abstractNumId w:val="3"/>
  </w:num>
  <w:num w:numId="7" w16cid:durableId="1878657280">
    <w:abstractNumId w:val="14"/>
  </w:num>
  <w:num w:numId="8" w16cid:durableId="2071225649">
    <w:abstractNumId w:val="2"/>
  </w:num>
  <w:num w:numId="9" w16cid:durableId="1864131512">
    <w:abstractNumId w:val="16"/>
  </w:num>
  <w:num w:numId="10" w16cid:durableId="1441799690">
    <w:abstractNumId w:val="5"/>
  </w:num>
  <w:num w:numId="11" w16cid:durableId="1916166349">
    <w:abstractNumId w:val="4"/>
  </w:num>
  <w:num w:numId="12" w16cid:durableId="516239913">
    <w:abstractNumId w:val="1"/>
  </w:num>
  <w:num w:numId="13" w16cid:durableId="2098600373">
    <w:abstractNumId w:val="0"/>
  </w:num>
  <w:num w:numId="14" w16cid:durableId="1378430774">
    <w:abstractNumId w:val="10"/>
  </w:num>
  <w:num w:numId="15" w16cid:durableId="128324645">
    <w:abstractNumId w:val="13"/>
  </w:num>
  <w:num w:numId="16" w16cid:durableId="748967848">
    <w:abstractNumId w:val="15"/>
  </w:num>
  <w:num w:numId="17" w16cid:durableId="14312688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3941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5119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071A0"/>
    <w:rsid w:val="00416B25"/>
    <w:rsid w:val="00420592"/>
    <w:rsid w:val="00421CE0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4389"/>
    <w:rsid w:val="00510392"/>
    <w:rsid w:val="00513E2A"/>
    <w:rsid w:val="00520A2B"/>
    <w:rsid w:val="005247B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06E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27CC4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22AB"/>
    <w:rsid w:val="0074403D"/>
    <w:rsid w:val="00746D44"/>
    <w:rsid w:val="007538DC"/>
    <w:rsid w:val="00757803"/>
    <w:rsid w:val="00765E78"/>
    <w:rsid w:val="0078125E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13E0"/>
    <w:rsid w:val="0086487C"/>
    <w:rsid w:val="00870B20"/>
    <w:rsid w:val="008829F8"/>
    <w:rsid w:val="00885897"/>
    <w:rsid w:val="008A6538"/>
    <w:rsid w:val="008B09C3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6787"/>
    <w:rsid w:val="0097790C"/>
    <w:rsid w:val="0098506E"/>
    <w:rsid w:val="009967A1"/>
    <w:rsid w:val="009A390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3B38"/>
    <w:rsid w:val="00A755E8"/>
    <w:rsid w:val="00A75944"/>
    <w:rsid w:val="00A821B5"/>
    <w:rsid w:val="00A8227F"/>
    <w:rsid w:val="00A92342"/>
    <w:rsid w:val="00A93A5D"/>
    <w:rsid w:val="00AA7F81"/>
    <w:rsid w:val="00AB32F8"/>
    <w:rsid w:val="00AB610B"/>
    <w:rsid w:val="00AB79FA"/>
    <w:rsid w:val="00AC4D3F"/>
    <w:rsid w:val="00AD360E"/>
    <w:rsid w:val="00AD40FB"/>
    <w:rsid w:val="00AD782D"/>
    <w:rsid w:val="00AE7650"/>
    <w:rsid w:val="00B0240C"/>
    <w:rsid w:val="00B06152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3BED"/>
    <w:rsid w:val="00BB3D50"/>
    <w:rsid w:val="00BB4E51"/>
    <w:rsid w:val="00BD431F"/>
    <w:rsid w:val="00BE423E"/>
    <w:rsid w:val="00BF61AC"/>
    <w:rsid w:val="00BF7C09"/>
    <w:rsid w:val="00C3119B"/>
    <w:rsid w:val="00C33A61"/>
    <w:rsid w:val="00C419D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457BD"/>
    <w:rsid w:val="00D6407E"/>
    <w:rsid w:val="00D66A52"/>
    <w:rsid w:val="00D66EFA"/>
    <w:rsid w:val="00D66FD7"/>
    <w:rsid w:val="00D72A2D"/>
    <w:rsid w:val="00D863F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76DB8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447B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2F5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herine.ahrens@gmail.com" TargetMode="External"/><Relationship Id="rId13" Type="http://schemas.openxmlformats.org/officeDocument/2006/relationships/hyperlink" Target="http://github.com" TargetMode="External"/><Relationship Id="rId18" Type="http://schemas.openxmlformats.org/officeDocument/2006/relationships/hyperlink" Target="http://github.co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github.com" TargetMode="External"/><Relationship Id="rId17" Type="http://schemas.openxmlformats.org/officeDocument/2006/relationships/hyperlink" Target="http://github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@@@LinkedInUsername@@@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github.com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github.com/Moscocious" TargetMode="External"/><Relationship Id="rId19" Type="http://schemas.openxmlformats.org/officeDocument/2006/relationships/hyperlink" Target="http://github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scocious.github.io/PortfolioProject/" TargetMode="External"/><Relationship Id="rId14" Type="http://schemas.openxmlformats.org/officeDocument/2006/relationships/hyperlink" Target="http://github.com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137B67"/>
    <w:rsid w:val="002D3112"/>
    <w:rsid w:val="003B1CA9"/>
    <w:rsid w:val="003D41AC"/>
    <w:rsid w:val="00426F87"/>
    <w:rsid w:val="004746BC"/>
    <w:rsid w:val="00520A2B"/>
    <w:rsid w:val="00820BA2"/>
    <w:rsid w:val="00A20870"/>
    <w:rsid w:val="00AB5909"/>
    <w:rsid w:val="00BC2B37"/>
    <w:rsid w:val="00C049C6"/>
    <w:rsid w:val="00C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FFB8101EDC44AA6BF42CFF44C1EC263">
    <w:name w:val="AFFB8101EDC44AA6BF42CFF44C1EC2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9800-F1F1-4F0C-931A-0449F3B7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16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Katherine Ahrens</cp:lastModifiedBy>
  <cp:revision>5</cp:revision>
  <cp:lastPrinted>2019-12-03T03:42:00Z</cp:lastPrinted>
  <dcterms:created xsi:type="dcterms:W3CDTF">2020-06-14T00:24:00Z</dcterms:created>
  <dcterms:modified xsi:type="dcterms:W3CDTF">2025-02-22T03:52:00Z</dcterms:modified>
  <cp:category/>
</cp:coreProperties>
</file>